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DB525" w14:textId="77777777" w:rsidR="00AF34CF" w:rsidRDefault="0024466D">
      <w:pPr>
        <w:pStyle w:val="Name"/>
      </w:pPr>
      <w:r>
        <w:t>LANXIAO Bai</w:t>
      </w:r>
    </w:p>
    <w:p w14:paraId="64FB3A5C" w14:textId="0CD57BE7" w:rsidR="00AF34CF" w:rsidRDefault="0024466D">
      <w:pPr>
        <w:pStyle w:val="ContactInfo"/>
      </w:pPr>
      <w:r>
        <w:t>605 East Whit</w:t>
      </w:r>
      <w:r w:rsidR="008B1710">
        <w:t>e Street, Champaign, Illinois, 61820</w:t>
      </w:r>
    </w:p>
    <w:p w14:paraId="14FAC72C" w14:textId="2017B355" w:rsidR="00AF34CF" w:rsidRDefault="009D5FE0">
      <w:pPr>
        <w:pStyle w:val="Date"/>
      </w:pPr>
      <w:r>
        <w:t>April 15, 2017</w:t>
      </w:r>
    </w:p>
    <w:p w14:paraId="73B79E1A" w14:textId="7BDCE9DF" w:rsidR="00AF34CF" w:rsidRDefault="00D126B1">
      <w:pPr>
        <w:pStyle w:val="Address"/>
      </w:pPr>
      <w:r>
        <w:t>Erica Lewis</w:t>
      </w:r>
    </w:p>
    <w:p w14:paraId="402EACC6" w14:textId="7F52264A" w:rsidR="006B4679" w:rsidRDefault="006B4679">
      <w:pPr>
        <w:pStyle w:val="Address"/>
      </w:pPr>
      <w:r>
        <w:t>VP; Staffing manager II</w:t>
      </w:r>
    </w:p>
    <w:p w14:paraId="5B4A6D27" w14:textId="2AAAD7B6" w:rsidR="00836D50" w:rsidRDefault="00836D50">
      <w:pPr>
        <w:pStyle w:val="Address"/>
      </w:pPr>
      <w:r>
        <w:t>Bank of America</w:t>
      </w:r>
    </w:p>
    <w:p w14:paraId="514A4E4E" w14:textId="7B82D372" w:rsidR="00836D50" w:rsidRDefault="005450CD">
      <w:pPr>
        <w:pStyle w:val="Address"/>
      </w:pPr>
      <w:r>
        <w:t>135 S La Salle Street</w:t>
      </w:r>
    </w:p>
    <w:p w14:paraId="17002471" w14:textId="48606058" w:rsidR="005450CD" w:rsidRDefault="005450CD">
      <w:pPr>
        <w:pStyle w:val="Address"/>
      </w:pPr>
      <w:r>
        <w:t>Chicago, IL, 60603</w:t>
      </w:r>
    </w:p>
    <w:p w14:paraId="66393159" w14:textId="697D6E75" w:rsidR="00AF34CF" w:rsidRDefault="007D766E">
      <w:pPr>
        <w:pStyle w:val="Salutation"/>
      </w:pPr>
      <w:r>
        <w:t>Dear Ms. Lewis</w:t>
      </w:r>
    </w:p>
    <w:p w14:paraId="61F95096" w14:textId="7650B97B" w:rsidR="00AF34CF" w:rsidRDefault="0077513D" w:rsidP="00972473">
      <w:pPr>
        <w:jc w:val="both"/>
      </w:pPr>
      <w:r>
        <w:t xml:space="preserve">My name is Lanxiao Bai, a junior student majoring in Mathematics and Computer science in UIUC. </w:t>
      </w:r>
      <w:r w:rsidR="005D7D37">
        <w:t>Recently, I was looking for a summer intern position for</w:t>
      </w:r>
      <w:r w:rsidR="00690ABC">
        <w:t xml:space="preserve"> a computer science major and found this </w:t>
      </w:r>
      <w:r w:rsidR="00D15D38">
        <w:t>Global Technology Summer Analyst Program</w:t>
      </w:r>
      <w:r w:rsidR="00366A81">
        <w:t xml:space="preserve"> provided by Bank of America on our career fair held in UIUC.</w:t>
      </w:r>
      <w:r w:rsidR="008A2CCC">
        <w:t xml:space="preserve"> I had a very enjoyable conversation with the recruiters there and is excited to learn more about this program and see if I have a chance to join it.</w:t>
      </w:r>
    </w:p>
    <w:p w14:paraId="1BB43DE6" w14:textId="705C63EE" w:rsidR="00D20633" w:rsidRDefault="001C66B4" w:rsidP="00972473">
      <w:pPr>
        <w:jc w:val="both"/>
      </w:pPr>
      <w:r>
        <w:t xml:space="preserve">As a </w:t>
      </w:r>
      <w:r w:rsidR="005F7E6D">
        <w:t xml:space="preserve">computer science student who </w:t>
      </w:r>
      <w:r w:rsidR="0098593C">
        <w:t>focus on data analysis and machine learning technologies, I think this analyst program is just right for me to apply the skills I learn from college to make real contributions in industry and profits</w:t>
      </w:r>
      <w:r w:rsidR="00643325">
        <w:t xml:space="preserve">. </w:t>
      </w:r>
      <w:r w:rsidR="00BD3D8E">
        <w:t>In a recent research projects, I did</w:t>
      </w:r>
      <w:r w:rsidR="00972473">
        <w:t xml:space="preserve"> a lot data prepr</w:t>
      </w:r>
      <w:r w:rsidR="000F069E">
        <w:t xml:space="preserve">ocessing and model constructing, I'm sure I'm able to </w:t>
      </w:r>
      <w:r w:rsidR="00C029E4">
        <w:t xml:space="preserve">collaborate with my talented colleagues and </w:t>
      </w:r>
      <w:r w:rsidR="00A63DED">
        <w:t>do more in work with this experience.</w:t>
      </w:r>
    </w:p>
    <w:p w14:paraId="4C665A76" w14:textId="2C53BF62" w:rsidR="00720642" w:rsidRDefault="00720642" w:rsidP="00972473">
      <w:pPr>
        <w:jc w:val="both"/>
      </w:pPr>
      <w:r>
        <w:t xml:space="preserve">I'd be very appreciated if you can read my attached resume and kindly give me a chance of interview for me to display more of my ability to be qualified. And if </w:t>
      </w:r>
      <w:r w:rsidR="001F0879">
        <w:t>there's anything more you need to know, please feel free to contact me</w:t>
      </w:r>
      <w:r w:rsidR="0063165C">
        <w:t xml:space="preserve"> through my email or phone given in my resume</w:t>
      </w:r>
      <w:r w:rsidR="001F0879">
        <w:t>. I'll respond as soon as possible.</w:t>
      </w:r>
      <w:r w:rsidR="0043696E">
        <w:t xml:space="preserve"> </w:t>
      </w:r>
      <w:r w:rsidR="00D81FC1">
        <w:t>Thank you very much and l</w:t>
      </w:r>
      <w:bookmarkStart w:id="0" w:name="_GoBack"/>
      <w:bookmarkEnd w:id="0"/>
      <w:r w:rsidR="0090223B">
        <w:t>ooking forward to you feedback.</w:t>
      </w:r>
      <w:r w:rsidR="00D81FC1">
        <w:t xml:space="preserve"> </w:t>
      </w:r>
    </w:p>
    <w:p w14:paraId="34956EAC" w14:textId="77777777" w:rsidR="00AF34CF" w:rsidRDefault="0001250A">
      <w:sdt>
        <w:sdtPr>
          <w:id w:val="-278875100"/>
          <w:placeholder>
            <w:docPart w:val="58EFBEF4595CA84F877135C72ADFE290"/>
          </w:placeholder>
          <w:temporary/>
          <w:showingPlcHdr/>
          <w15:appearance w15:val="hidden"/>
        </w:sdtPr>
        <w:sdtEndPr/>
        <w:sdtContent>
          <w:r>
            <w:t>Sincerely,</w:t>
          </w:r>
        </w:sdtContent>
      </w:sdt>
    </w:p>
    <w:p w14:paraId="63C390B4" w14:textId="0DBC2035" w:rsidR="00AF34CF" w:rsidRDefault="008304DE">
      <w:pPr>
        <w:pStyle w:val="Signature"/>
      </w:pPr>
      <w:r>
        <w:t>Lanxiao Bai</w:t>
      </w:r>
    </w:p>
    <w:sectPr w:rsidR="00AF34CF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FC713" w14:textId="77777777" w:rsidR="0001250A" w:rsidRDefault="0001250A">
      <w:pPr>
        <w:spacing w:after="0" w:line="240" w:lineRule="auto"/>
      </w:pPr>
      <w:r>
        <w:separator/>
      </w:r>
    </w:p>
  </w:endnote>
  <w:endnote w:type="continuationSeparator" w:id="0">
    <w:p w14:paraId="5FCA9618" w14:textId="77777777" w:rsidR="0001250A" w:rsidRDefault="00012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6678C8" w14:textId="77777777" w:rsidR="00AF34CF" w:rsidRDefault="000125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6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BD692" w14:textId="77777777" w:rsidR="0001250A" w:rsidRDefault="0001250A">
      <w:pPr>
        <w:spacing w:after="0" w:line="240" w:lineRule="auto"/>
      </w:pPr>
      <w:r>
        <w:separator/>
      </w:r>
    </w:p>
  </w:footnote>
  <w:footnote w:type="continuationSeparator" w:id="0">
    <w:p w14:paraId="46D92FD7" w14:textId="77777777" w:rsidR="0001250A" w:rsidRDefault="00012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C20B8" w14:textId="77777777" w:rsidR="00AF34CF" w:rsidRDefault="0001250A">
    <w:pPr>
      <w:pStyle w:val="Head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C1FA2E" wp14:editId="4DA7835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2A3C73B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7355C" w14:textId="77777777" w:rsidR="00AF34CF" w:rsidRDefault="0001250A">
    <w:pPr>
      <w:pStyle w:val="Head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E6759A8" wp14:editId="4DE757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B1A2F53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66D"/>
    <w:rsid w:val="0001250A"/>
    <w:rsid w:val="000F069E"/>
    <w:rsid w:val="001C66B4"/>
    <w:rsid w:val="001F0879"/>
    <w:rsid w:val="001F410E"/>
    <w:rsid w:val="0024466D"/>
    <w:rsid w:val="00366A81"/>
    <w:rsid w:val="0043696E"/>
    <w:rsid w:val="005450CD"/>
    <w:rsid w:val="005D7D37"/>
    <w:rsid w:val="005F7E6D"/>
    <w:rsid w:val="0063165C"/>
    <w:rsid w:val="00643325"/>
    <w:rsid w:val="00690ABC"/>
    <w:rsid w:val="006B4679"/>
    <w:rsid w:val="00720642"/>
    <w:rsid w:val="0077513D"/>
    <w:rsid w:val="007D766E"/>
    <w:rsid w:val="008304DE"/>
    <w:rsid w:val="00836D50"/>
    <w:rsid w:val="008A2CCC"/>
    <w:rsid w:val="008B1710"/>
    <w:rsid w:val="0090223B"/>
    <w:rsid w:val="00972473"/>
    <w:rsid w:val="0098593C"/>
    <w:rsid w:val="009D5FE0"/>
    <w:rsid w:val="00A63DED"/>
    <w:rsid w:val="00A82FD3"/>
    <w:rsid w:val="00AF34CF"/>
    <w:rsid w:val="00BD3D8E"/>
    <w:rsid w:val="00C029E4"/>
    <w:rsid w:val="00D126B1"/>
    <w:rsid w:val="00D15D38"/>
    <w:rsid w:val="00D20633"/>
    <w:rsid w:val="00D8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5FB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Address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customStyle="1" w:styleId="AddressChar">
    <w:name w:val="Address Char"/>
    <w:basedOn w:val="DefaultParagraphFont"/>
    <w:link w:val="Address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ermitebai/Library/Containers/com.microsoft.Word/Data/Library/Caches/1033/TM10002080/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EFBEF4595CA84F877135C72ADFE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82C92-E812-B84A-900C-F3502468EE98}"/>
      </w:docPartPr>
      <w:docPartBody>
        <w:p w:rsidR="00000000" w:rsidRDefault="00EC1511">
          <w:pPr>
            <w:pStyle w:val="58EFBEF4595CA84F877135C72ADFE290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11"/>
    <w:rsid w:val="00EC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B06E11C139B47817A20EC51E6ED3C">
    <w:name w:val="6C6B06E11C139B47817A20EC51E6ED3C"/>
  </w:style>
  <w:style w:type="paragraph" w:customStyle="1" w:styleId="C90A31579E9CC84C8F895B9413C2C382">
    <w:name w:val="C90A31579E9CC84C8F895B9413C2C382"/>
  </w:style>
  <w:style w:type="paragraph" w:customStyle="1" w:styleId="F12F8789266D0C4DA59311102478A744">
    <w:name w:val="F12F8789266D0C4DA59311102478A744"/>
  </w:style>
  <w:style w:type="paragraph" w:customStyle="1" w:styleId="1CA63A9ADAA3E6469A40E90A37BEE38B">
    <w:name w:val="1CA63A9ADAA3E6469A40E90A37BEE38B"/>
  </w:style>
  <w:style w:type="paragraph" w:customStyle="1" w:styleId="D275796B96610D49AD707A9E8D3708A1">
    <w:name w:val="D275796B96610D49AD707A9E8D3708A1"/>
  </w:style>
  <w:style w:type="paragraph" w:customStyle="1" w:styleId="74DE2F5D0CEAAE488E55A89CDD540ED8">
    <w:name w:val="74DE2F5D0CEAAE488E55A89CDD540ED8"/>
  </w:style>
  <w:style w:type="paragraph" w:customStyle="1" w:styleId="58EFBEF4595CA84F877135C72ADFE290">
    <w:name w:val="58EFBEF4595CA84F877135C72ADFE290"/>
  </w:style>
  <w:style w:type="paragraph" w:customStyle="1" w:styleId="31DC17AAC06B3249AF5AFD5B29ED016C">
    <w:name w:val="31DC17AAC06B3249AF5AFD5B29ED01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34</TotalTime>
  <Pages>1</Pages>
  <Words>215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Lanxiao Bai</dc:creator>
  <cp:keywords/>
  <dc:description/>
  <cp:lastModifiedBy>Lanxiao Bai</cp:lastModifiedBy>
  <cp:revision>25</cp:revision>
  <dcterms:created xsi:type="dcterms:W3CDTF">2017-04-15T20:15:00Z</dcterms:created>
  <dcterms:modified xsi:type="dcterms:W3CDTF">2017-04-16T02:10:00Z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